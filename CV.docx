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6D5" w:rsidRDefault="00F52C13" w:rsidP="0041385B">
      <w:pPr>
        <w:pStyle w:val="ContactInfo"/>
        <w:jc w:val="left"/>
      </w:pPr>
      <w:r>
        <w:t>Street Address:</w:t>
      </w:r>
      <w:r w:rsidR="00FF1341">
        <w:t xml:space="preserve"> Giza, Egypt</w:t>
      </w:r>
    </w:p>
    <w:p w:rsidR="00F52C13" w:rsidRDefault="00F52C13" w:rsidP="00F52C13">
      <w:pPr>
        <w:pStyle w:val="ContactInfo"/>
        <w:jc w:val="left"/>
      </w:pPr>
      <w:r>
        <w:t>Telephone: 01115055052</w:t>
      </w:r>
    </w:p>
    <w:p w:rsidR="00F52C13" w:rsidRDefault="00F52C13" w:rsidP="00FF1341">
      <w:pPr>
        <w:pStyle w:val="ContactInfo"/>
        <w:jc w:val="left"/>
      </w:pPr>
      <w:proofErr w:type="spellStart"/>
      <w:proofErr w:type="gramStart"/>
      <w:r>
        <w:t>Linkedin</w:t>
      </w:r>
      <w:proofErr w:type="spellEnd"/>
      <w:r>
        <w:t xml:space="preserve"> :</w:t>
      </w:r>
      <w:proofErr w:type="gramEnd"/>
      <w:r>
        <w:t xml:space="preserve"> </w:t>
      </w:r>
      <w:hyperlink r:id="rId10" w:history="1">
        <w:r>
          <w:rPr>
            <w:rStyle w:val="Hyperlink"/>
          </w:rPr>
          <w:t>linkedin.com/in/</w:t>
        </w:r>
        <w:proofErr w:type="spellStart"/>
        <w:r>
          <w:rPr>
            <w:rStyle w:val="Hyperlink"/>
          </w:rPr>
          <w:t>amr-ashour</w:t>
        </w:r>
        <w:proofErr w:type="spellEnd"/>
        <w:r>
          <w:rPr>
            <w:rStyle w:val="Hyperlink"/>
          </w:rPr>
          <w:t>/</w:t>
        </w:r>
      </w:hyperlink>
    </w:p>
    <w:p w:rsidR="00F52C13" w:rsidRPr="00F52C13" w:rsidRDefault="00F52C13" w:rsidP="00FF1341">
      <w:pPr>
        <w:pStyle w:val="ContactInfo"/>
        <w:jc w:val="left"/>
        <w:rPr>
          <w:rStyle w:val="Emphasis"/>
          <w:color w:val="595959" w:themeColor="text1" w:themeTint="A6"/>
        </w:rPr>
      </w:pPr>
      <w:proofErr w:type="spellStart"/>
      <w:r>
        <w:t>Github</w:t>
      </w:r>
      <w:proofErr w:type="spellEnd"/>
      <w:r>
        <w:t xml:space="preserve">: </w:t>
      </w:r>
      <w:hyperlink r:id="rId11" w:history="1">
        <w:r>
          <w:rPr>
            <w:rStyle w:val="Hyperlink"/>
          </w:rPr>
          <w:t>github.com/Amro27/</w:t>
        </w:r>
      </w:hyperlink>
    </w:p>
    <w:p w:rsidR="00BA56D5" w:rsidRDefault="00957E76" w:rsidP="00F52C13">
      <w:pPr>
        <w:pStyle w:val="ContactInfo"/>
        <w:jc w:val="left"/>
        <w:rPr>
          <w:rStyle w:val="Emphasis"/>
        </w:rPr>
      </w:pPr>
      <w:r>
        <w:rPr>
          <w:rStyle w:val="Emphasis"/>
        </w:rPr>
        <w:t>Email: El</w:t>
      </w:r>
      <w:r w:rsidR="00F52C13">
        <w:rPr>
          <w:rStyle w:val="Emphasis"/>
        </w:rPr>
        <w:t>m</w:t>
      </w:r>
      <w:r>
        <w:rPr>
          <w:rStyle w:val="Emphasis"/>
        </w:rPr>
        <w:t>a</w:t>
      </w:r>
      <w:r w:rsidR="00F52C13">
        <w:rPr>
          <w:rStyle w:val="Emphasis"/>
        </w:rPr>
        <w:t>tator.itachi@gmail.com</w:t>
      </w:r>
    </w:p>
    <w:sdt>
      <w:sdtPr>
        <w:alias w:val="Your Name"/>
        <w:tag w:val=""/>
        <w:id w:val="-574512284"/>
        <w:placeholder>
          <w:docPart w:val="1C474442895D4723BD30422CAEB6107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:rsidR="00BA56D5" w:rsidRDefault="00F52C13" w:rsidP="00F52C13">
          <w:pPr>
            <w:pStyle w:val="Name"/>
          </w:pPr>
          <w:r>
            <w:t>Amr Mohamed Ashour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472"/>
        <w:gridCol w:w="7830"/>
      </w:tblGrid>
      <w:tr w:rsidR="00BA56D5" w:rsidTr="000766D2">
        <w:tc>
          <w:tcPr>
            <w:tcW w:w="1778" w:type="dxa"/>
            <w:tcBorders>
              <w:bottom w:val="single" w:sz="4" w:space="0" w:color="418AB3" w:themeColor="accent1"/>
            </w:tcBorders>
          </w:tcPr>
          <w:p w:rsidR="00BA56D5" w:rsidRDefault="005A1B70">
            <w:pPr>
              <w:pStyle w:val="Heading1"/>
            </w:pPr>
            <w:r>
              <w:t>About me</w:t>
            </w:r>
          </w:p>
        </w:tc>
        <w:tc>
          <w:tcPr>
            <w:tcW w:w="472" w:type="dxa"/>
            <w:tcBorders>
              <w:bottom w:val="single" w:sz="4" w:space="0" w:color="418AB3" w:themeColor="accent1"/>
            </w:tcBorders>
          </w:tcPr>
          <w:p w:rsidR="00BA56D5" w:rsidRDefault="00BA56D5"/>
        </w:tc>
        <w:tc>
          <w:tcPr>
            <w:tcW w:w="7830" w:type="dxa"/>
            <w:tcBorders>
              <w:bottom w:val="single" w:sz="4" w:space="0" w:color="418AB3" w:themeColor="accent1"/>
            </w:tcBorders>
          </w:tcPr>
          <w:p w:rsidR="003709CB" w:rsidRDefault="003709CB" w:rsidP="003709CB">
            <w:r>
              <w:t xml:space="preserve">I am a Biomedical Engineer and specialized in </w:t>
            </w:r>
            <w:r w:rsidRPr="00FF1341">
              <w:rPr>
                <w:b/>
                <w:bCs/>
              </w:rPr>
              <w:t>Machine Learning Engineering</w:t>
            </w:r>
            <w:r w:rsidR="00F14AD8">
              <w:rPr>
                <w:b/>
                <w:bCs/>
              </w:rPr>
              <w:t xml:space="preserve"> (Supervised &amp; Unsupervised)</w:t>
            </w:r>
            <w:r>
              <w:t xml:space="preserve">. I have learnt lots of techniques in that field like </w:t>
            </w:r>
            <w:r w:rsidRPr="00FF1341">
              <w:rPr>
                <w:b/>
                <w:bCs/>
              </w:rPr>
              <w:t>Support Vector Machine (SVM) &amp; K-Nearest Neighbor</w:t>
            </w:r>
            <w:r>
              <w:t xml:space="preserve">. I have good knowledge about </w:t>
            </w:r>
            <w:r w:rsidRPr="00FF1341">
              <w:rPr>
                <w:b/>
                <w:bCs/>
              </w:rPr>
              <w:t>Statistics &amp; Linear Algebra</w:t>
            </w:r>
            <w:r>
              <w:t xml:space="preserve"> that are needed for Machine Learning. I have good background about </w:t>
            </w:r>
            <w:r w:rsidRPr="00FF1341">
              <w:rPr>
                <w:b/>
                <w:bCs/>
              </w:rPr>
              <w:t>Feature Scaling &amp; Feature Engineering</w:t>
            </w:r>
            <w:r>
              <w:t xml:space="preserve">. I have a drive to learn new techniques and technologies in Machine Learning. </w:t>
            </w:r>
          </w:p>
        </w:tc>
      </w:tr>
      <w:tr w:rsidR="00BA56D5" w:rsidTr="000766D2"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:rsidR="00BA56D5" w:rsidRDefault="008F7017">
            <w:pPr>
              <w:pStyle w:val="Heading1"/>
            </w:pPr>
            <w:r>
              <w:t>Skills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:rsidR="00BA56D5" w:rsidRDefault="00BA56D5"/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sdt>
            <w:sdtPr>
              <w:id w:val="-1116827610"/>
              <w15:repeatingSection/>
            </w:sdtPr>
            <w:sdtEndPr/>
            <w:sdtContent>
              <w:sdt>
                <w:sdtPr>
                  <w:id w:val="-2006429974"/>
                  <w:placeholder>
                    <w:docPart w:val="63F8EEB140CC41489532DF66E68889AB"/>
                  </w:placeholder>
                  <w15:repeatingSectionItem/>
                </w:sdtPr>
                <w:sdtEndPr/>
                <w:sdtContent>
                  <w:p w:rsidR="00BA56D5" w:rsidRDefault="001B74F0" w:rsidP="001B74F0">
                    <w:pPr>
                      <w:pStyle w:val="ResumeText"/>
                    </w:pPr>
                    <w:r>
                      <w:t>Python Programming</w:t>
                    </w:r>
                  </w:p>
                </w:sdtContent>
              </w:sdt>
              <w:sdt>
                <w:sdtPr>
                  <w:id w:val="664589972"/>
                  <w:placeholder>
                    <w:docPart w:val="63F8EEB140CC41489532DF66E68889AB"/>
                  </w:placeholder>
                  <w15:repeatingSectionItem/>
                </w:sdtPr>
                <w:sdtEndPr/>
                <w:sdtContent>
                  <w:p w:rsidR="001B74F0" w:rsidRDefault="001B74F0" w:rsidP="001B0963">
                    <w:pPr>
                      <w:pStyle w:val="ResumeText"/>
                    </w:pPr>
                    <w:proofErr w:type="spellStart"/>
                    <w:r>
                      <w:t>Sklearn</w:t>
                    </w:r>
                    <w:proofErr w:type="spellEnd"/>
                  </w:p>
                </w:sdtContent>
              </w:sdt>
              <w:sdt>
                <w:sdtPr>
                  <w:id w:val="-976372583"/>
                  <w:placeholder>
                    <w:docPart w:val="314FDBE58B25403EA1011725B8E694D6"/>
                  </w:placeholder>
                  <w15:repeatingSectionItem/>
                </w:sdtPr>
                <w:sdtEndPr/>
                <w:sdtContent>
                  <w:p w:rsidR="001B0963" w:rsidRDefault="001B0963" w:rsidP="001B0963">
                    <w:pPr>
                      <w:pStyle w:val="ResumeText"/>
                    </w:pPr>
                    <w:r>
                      <w:t>Pandas</w:t>
                    </w:r>
                  </w:p>
                </w:sdtContent>
              </w:sdt>
              <w:sdt>
                <w:sdtPr>
                  <w:id w:val="-1086841490"/>
                  <w:placeholder>
                    <w:docPart w:val="0B290B9B71AF4C5B815C5610D654573A"/>
                  </w:placeholder>
                  <w15:repeatingSectionItem/>
                </w:sdtPr>
                <w:sdtEndPr/>
                <w:sdtContent>
                  <w:p w:rsidR="001B74F0" w:rsidRDefault="001B74F0" w:rsidP="001B0963">
                    <w:pPr>
                      <w:pStyle w:val="ResumeText"/>
                    </w:pPr>
                    <w:proofErr w:type="spellStart"/>
                    <w:r>
                      <w:t>Matplotlib</w:t>
                    </w:r>
                    <w:proofErr w:type="spellEnd"/>
                  </w:p>
                </w:sdtContent>
              </w:sdt>
              <w:sdt>
                <w:sdtPr>
                  <w:id w:val="-1651132133"/>
                  <w:placeholder>
                    <w:docPart w:val="DEA8061096D74C2AABE24BBDA569A7B1"/>
                  </w:placeholder>
                  <w15:repeatingSectionItem/>
                </w:sdtPr>
                <w:sdtEndPr/>
                <w:sdtContent>
                  <w:p w:rsidR="001B0963" w:rsidRDefault="001B0963" w:rsidP="001B0963">
                    <w:pPr>
                      <w:pStyle w:val="ResumeText"/>
                    </w:pPr>
                    <w:proofErr w:type="spellStart"/>
                    <w:r>
                      <w:t>Seaborn</w:t>
                    </w:r>
                    <w:proofErr w:type="spellEnd"/>
                  </w:p>
                </w:sdtContent>
              </w:sdt>
              <w:sdt>
                <w:sdtPr>
                  <w:id w:val="347601505"/>
                  <w:placeholder>
                    <w:docPart w:val="1155E8D578144E1CA538B73DF9D94128"/>
                  </w:placeholder>
                  <w15:repeatingSectionItem/>
                </w:sdtPr>
                <w:sdtEndPr/>
                <w:sdtContent>
                  <w:p w:rsidR="001B74F0" w:rsidRDefault="001B74F0" w:rsidP="001B74F0">
                    <w:pPr>
                      <w:pStyle w:val="ResumeText"/>
                    </w:pPr>
                    <w:r>
                      <w:t>Exploratory Data Analysis (EDA)</w:t>
                    </w:r>
                  </w:p>
                </w:sdtContent>
              </w:sdt>
              <w:sdt>
                <w:sdtPr>
                  <w:id w:val="1547334866"/>
                  <w:placeholder>
                    <w:docPart w:val="A426C6A99C854A55B86720F060137054"/>
                  </w:placeholder>
                  <w15:repeatingSectionItem/>
                </w:sdtPr>
                <w:sdtEndPr/>
                <w:sdtContent>
                  <w:p w:rsidR="001B0963" w:rsidRDefault="005A1B70" w:rsidP="001B0963">
                    <w:pPr>
                      <w:pStyle w:val="ResumeText"/>
                    </w:pPr>
                    <w:r>
                      <w:t>Feature Scaling</w:t>
                    </w:r>
                  </w:p>
                </w:sdtContent>
              </w:sdt>
              <w:sdt>
                <w:sdtPr>
                  <w:id w:val="-1312085806"/>
                  <w:placeholder>
                    <w:docPart w:val="736CD98221B14C4596B663E1B8384C93"/>
                  </w:placeholder>
                  <w15:repeatingSectionItem/>
                </w:sdtPr>
                <w:sdtEndPr/>
                <w:sdtContent>
                  <w:p w:rsidR="00BA56D5" w:rsidRDefault="001B0963" w:rsidP="001B0963">
                    <w:pPr>
                      <w:pStyle w:val="ResumeText"/>
                    </w:pPr>
                    <w:r>
                      <w:t>Feature Engineering</w:t>
                    </w:r>
                  </w:p>
                </w:sdtContent>
              </w:sdt>
            </w:sdtContent>
          </w:sdt>
        </w:tc>
        <w:bookmarkStart w:id="0" w:name="_GoBack"/>
        <w:bookmarkEnd w:id="0"/>
      </w:tr>
      <w:tr w:rsidR="00B40E6F" w:rsidTr="00B40E6F">
        <w:tc>
          <w:tcPr>
            <w:tcW w:w="1778" w:type="dxa"/>
          </w:tcPr>
          <w:p w:rsidR="00B40E6F" w:rsidRDefault="00B40E6F" w:rsidP="001531CB">
            <w:pPr>
              <w:pStyle w:val="Heading1"/>
            </w:pPr>
            <w:r>
              <w:t>Professional Achievements</w:t>
            </w:r>
          </w:p>
        </w:tc>
        <w:tc>
          <w:tcPr>
            <w:tcW w:w="472" w:type="dxa"/>
          </w:tcPr>
          <w:p w:rsidR="00B40E6F" w:rsidRDefault="00B40E6F" w:rsidP="001531CB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970869414"/>
              <w15:repeatingSection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11531560"/>
                  <w:placeholder>
                    <w:docPart w:val="ADBCA3E6EF94433FADEDEDC230271146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B40E6F" w:rsidRDefault="00B40E6F" w:rsidP="001531CB">
                    <w:pPr>
                      <w:pStyle w:val="Heading2"/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2 </w:t>
                    </w:r>
                    <w:r>
                      <w:t>Projects on support vector machine (svm)</w:t>
                    </w:r>
                  </w:p>
                </w:sdtContent>
              </w:sdt>
              <w:p w:rsidR="00BA4B8B" w:rsidRDefault="005C5AE4" w:rsidP="001531CB">
                <w:pPr>
                  <w:pStyle w:val="Heading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</w:pPr>
                <w:hyperlink r:id="rId12" w:history="1">
                  <w:proofErr w:type="gramStart"/>
                  <w:r w:rsidR="00B36B9C" w:rsidRPr="00C40952">
                    <w:rPr>
                      <w:rStyle w:val="Hyperlink"/>
                      <w:rFonts w:asciiTheme="minorHAnsi" w:eastAsiaTheme="minorEastAsia" w:hAnsiTheme="minorHAnsi" w:cstheme="minorBidi"/>
                      <w:b w:val="0"/>
                      <w:bCs w:val="0"/>
                      <w:caps w:val="0"/>
                      <w14:ligatures w14:val="none"/>
                    </w:rPr>
                    <w:t>git.io/JvG6X</w:t>
                  </w:r>
                  <w:proofErr w:type="gramEnd"/>
                </w:hyperlink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384910237"/>
                  <w:placeholder>
                    <w:docPart w:val="ADBCA3E6EF94433FADEDEDC230271146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B40E6F" w:rsidRDefault="00B40E6F" w:rsidP="001531CB">
                    <w:pPr>
                      <w:pStyle w:val="Heading2"/>
                    </w:pPr>
                    <w:r>
                      <w:t>2 projects on k-nearest neighbor (knn)</w:t>
                    </w:r>
                  </w:p>
                </w:sdtContent>
              </w:sdt>
              <w:p w:rsidR="00BA4B8B" w:rsidRPr="00C40952" w:rsidRDefault="00C40952" w:rsidP="001531CB">
                <w:pPr>
                  <w:pStyle w:val="Heading2"/>
                  <w:rPr>
                    <w:rStyle w:val="Hyperlink"/>
                    <w:rFonts w:asciiTheme="minorHAnsi" w:eastAsiaTheme="minorEastAsia" w:hAnsiTheme="minorHAnsi" w:cstheme="minorBidi"/>
                    <w:b w:val="0"/>
                    <w:bCs w:val="0"/>
                    <w:caps w:val="0"/>
                    <w14:ligatures w14:val="none"/>
                  </w:rPr>
                </w:pPr>
                <w: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fldChar w:fldCharType="begin"/>
                </w:r>
                <w: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nstrText xml:space="preserve"> HYPERLINK "https://github.com/Amro27/Simple-Projects/tree/master/K%20Nearest%20Neighbors" </w:instrText>
                </w:r>
                <w: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fldChar w:fldCharType="separate"/>
                </w:r>
                <w:proofErr w:type="gramStart"/>
                <w:r w:rsidR="00BA4B8B" w:rsidRPr="00C40952">
                  <w:rPr>
                    <w:rStyle w:val="Hyperlink"/>
                    <w:rFonts w:asciiTheme="minorHAnsi" w:eastAsiaTheme="minorEastAsia" w:hAnsiTheme="minorHAnsi" w:cstheme="minorBidi"/>
                    <w:b w:val="0"/>
                    <w:bCs w:val="0"/>
                    <w:caps w:val="0"/>
                    <w14:ligatures w14:val="none"/>
                  </w:rPr>
                  <w:t>git.io/JvG6P</w:t>
                </w:r>
                <w:proofErr w:type="gramEnd"/>
                <w:r w:rsidR="00BA4B8B" w:rsidRPr="00C40952">
                  <w:rPr>
                    <w:rStyle w:val="Hyperlink"/>
                    <w:rFonts w:asciiTheme="minorHAnsi" w:eastAsiaTheme="minorEastAsia" w:hAnsiTheme="minorHAnsi" w:cstheme="minorBidi"/>
                    <w:b w:val="0"/>
                    <w:bCs w:val="0"/>
                    <w:caps w:val="0"/>
                    <w14:ligatures w14:val="none"/>
                  </w:rPr>
                  <w:t xml:space="preserve"> </w:t>
                </w:r>
              </w:p>
              <w:p w:rsidR="00B40E6F" w:rsidRDefault="00C40952" w:rsidP="001531CB">
                <w:pPr>
                  <w:pStyle w:val="Heading2"/>
                </w:pPr>
                <w: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fldChar w:fldCharType="end"/>
                </w:r>
              </w:p>
              <w:sdt>
                <w:sdtPr>
                  <w:rPr>
                    <w:rStyle w:val="Hyperlink"/>
                    <w:rFonts w:asciiTheme="minorHAnsi" w:eastAsiaTheme="minorEastAsia" w:hAnsiTheme="minorHAnsi" w:cstheme="minorBidi"/>
                    <w:b w:val="0"/>
                    <w:bCs w:val="0"/>
                    <w:caps w:val="0"/>
                    <w14:ligatures w14:val="none"/>
                  </w:rPr>
                  <w:id w:val="-1240024091"/>
                  <w:placeholder>
                    <w:docPart w:val="ADBCA3E6EF94433FADEDEDC230271146"/>
                  </w:placeholder>
                  <w15:repeatingSectionItem/>
                </w:sdtPr>
                <w:sdtEndPr>
                  <w:rPr>
                    <w:rStyle w:val="DefaultParagraphFont"/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:u w:val="none"/>
                    <w14:ligatures w14:val="standardContextual"/>
                  </w:rPr>
                </w:sdtEndPr>
                <w:sdtContent>
                  <w:p w:rsidR="00B40E6F" w:rsidRDefault="00B40E6F" w:rsidP="001531CB">
                    <w:pPr>
                      <w:pStyle w:val="Heading2"/>
                    </w:pPr>
                    <w:r>
                      <w:t>2 projects on logistic regression</w:t>
                    </w:r>
                  </w:p>
                </w:sdtContent>
              </w:sdt>
              <w:p w:rsidR="00BA4B8B" w:rsidRDefault="005C5AE4" w:rsidP="001531CB">
                <w:pPr>
                  <w:pStyle w:val="Heading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</w:pPr>
                <w:hyperlink r:id="rId13" w:history="1">
                  <w:proofErr w:type="gramStart"/>
                  <w:r w:rsidR="00BA4B8B" w:rsidRPr="00C40952">
                    <w:rPr>
                      <w:rStyle w:val="Hyperlink"/>
                      <w:rFonts w:asciiTheme="minorHAnsi" w:eastAsiaTheme="minorEastAsia" w:hAnsiTheme="minorHAnsi" w:cstheme="minorBidi"/>
                      <w:b w:val="0"/>
                      <w:bCs w:val="0"/>
                      <w:caps w:val="0"/>
                      <w14:ligatures w14:val="none"/>
                    </w:rPr>
                    <w:t>git.io/JvG66</w:t>
                  </w:r>
                  <w:proofErr w:type="gramEnd"/>
                </w:hyperlink>
                <w:r w:rsidR="00BA4B8B" w:rsidRPr="00BA4B8B"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t xml:space="preserve"> </w:t>
                </w: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123061081"/>
                  <w:placeholder>
                    <w:docPart w:val="614CCDFCF696474E918CCF9B8B7C8717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B40E6F" w:rsidRDefault="00B40E6F" w:rsidP="001531CB">
                    <w:pPr>
                      <w:pStyle w:val="Heading2"/>
                    </w:pPr>
                    <w:r>
                      <w:t>2 projects on Linear regression</w:t>
                    </w:r>
                  </w:p>
                </w:sdtContent>
              </w:sdt>
              <w:p w:rsidR="003E2C5F" w:rsidRDefault="005C5AE4" w:rsidP="001531CB">
                <w:pPr>
                  <w:pStyle w:val="Heading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</w:pPr>
                <w:hyperlink r:id="rId14" w:history="1">
                  <w:proofErr w:type="gramStart"/>
                  <w:r w:rsidR="003E2C5F" w:rsidRPr="00C40952">
                    <w:rPr>
                      <w:rStyle w:val="Hyperlink"/>
                      <w:rFonts w:asciiTheme="minorHAnsi" w:eastAsiaTheme="minorEastAsia" w:hAnsiTheme="minorHAnsi" w:cstheme="minorBidi"/>
                      <w:b w:val="0"/>
                      <w:bCs w:val="0"/>
                      <w:caps w:val="0"/>
                      <w14:ligatures w14:val="none"/>
                    </w:rPr>
                    <w:t>git.io/JvG6o</w:t>
                  </w:r>
                  <w:proofErr w:type="gramEnd"/>
                </w:hyperlink>
                <w:r w:rsidR="003E2C5F" w:rsidRPr="003E2C5F"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t xml:space="preserve"> </w:t>
                </w: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601483966"/>
                  <w:placeholder>
                    <w:docPart w:val="CBB411453C7D4AF99278F62DC15332D9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B40E6F" w:rsidRDefault="00B40E6F" w:rsidP="001531CB">
                    <w:pPr>
                      <w:pStyle w:val="Heading2"/>
                    </w:pPr>
                    <w:r>
                      <w:t>2 projects on disicion trees and random forests</w:t>
                    </w:r>
                  </w:p>
                </w:sdtContent>
              </w:sdt>
              <w:p w:rsidR="003E2C5F" w:rsidRDefault="005C5AE4" w:rsidP="001531CB">
                <w:pPr>
                  <w:pStyle w:val="Heading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</w:pPr>
                <w:hyperlink r:id="rId15" w:history="1">
                  <w:proofErr w:type="gramStart"/>
                  <w:r w:rsidR="003E2C5F" w:rsidRPr="00C40952">
                    <w:rPr>
                      <w:rStyle w:val="Hyperlink"/>
                      <w:rFonts w:asciiTheme="minorHAnsi" w:eastAsiaTheme="minorEastAsia" w:hAnsiTheme="minorHAnsi" w:cstheme="minorBidi"/>
                      <w:b w:val="0"/>
                      <w:bCs w:val="0"/>
                      <w:caps w:val="0"/>
                      <w14:ligatures w14:val="none"/>
                    </w:rPr>
                    <w:t>git.io/JvG68</w:t>
                  </w:r>
                  <w:proofErr w:type="gramEnd"/>
                </w:hyperlink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16838597"/>
                  <w:placeholder>
                    <w:docPart w:val="9F986E22003A4685910F410C8AEEF1A6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B40E6F" w:rsidRDefault="00B40E6F" w:rsidP="001531CB">
                    <w:pPr>
                      <w:pStyle w:val="Heading2"/>
                    </w:pPr>
                    <w:r>
                      <w:t>1 project on k means clustering</w:t>
                    </w:r>
                  </w:p>
                </w:sdtContent>
              </w:sdt>
              <w:p w:rsidR="003E2C5F" w:rsidRDefault="005C5AE4" w:rsidP="001531CB">
                <w:pPr>
                  <w:pStyle w:val="Heading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</w:pPr>
                <w:hyperlink r:id="rId16" w:history="1">
                  <w:proofErr w:type="gramStart"/>
                  <w:r w:rsidR="003E2C5F" w:rsidRPr="00C40952">
                    <w:rPr>
                      <w:rStyle w:val="Hyperlink"/>
                      <w:rFonts w:asciiTheme="minorHAnsi" w:eastAsiaTheme="minorEastAsia" w:hAnsiTheme="minorHAnsi" w:cstheme="minorBidi"/>
                      <w:b w:val="0"/>
                      <w:bCs w:val="0"/>
                      <w:caps w:val="0"/>
                      <w14:ligatures w14:val="none"/>
                    </w:rPr>
                    <w:t>git.io/JvG6g</w:t>
                  </w:r>
                  <w:proofErr w:type="gramEnd"/>
                </w:hyperlink>
                <w:r w:rsidR="003E2C5F" w:rsidRPr="003E2C5F"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t xml:space="preserve"> </w:t>
                </w: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791883728"/>
                  <w:placeholder>
                    <w:docPart w:val="78A69D6D72FF4A929464915F08BC16D3"/>
                  </w:placeholder>
                  <w15:repeatingSectionItem/>
                </w:sdtPr>
                <w:sdtEndPr/>
                <w:sdtContent>
                  <w:p w:rsidR="00B40E6F" w:rsidRDefault="00B40E6F" w:rsidP="001531CB">
                    <w:pPr>
                      <w:pStyle w:val="Heading2"/>
                    </w:pPr>
                    <w:r>
                      <w:t>1 project on principal component analysis (pca)</w:t>
                    </w:r>
                  </w:p>
                  <w:p w:rsidR="00402F8F" w:rsidRDefault="005C5AE4" w:rsidP="00FF1341">
                    <w:pPr>
                      <w:pStyle w:val="ResumeText"/>
                    </w:pPr>
                    <w:hyperlink r:id="rId17" w:history="1">
                      <w:r w:rsidR="003E2C5F" w:rsidRPr="00C40952">
                        <w:rPr>
                          <w:rStyle w:val="Hyperlink"/>
                        </w:rPr>
                        <w:t>git.io/JvG6V</w:t>
                      </w:r>
                    </w:hyperlink>
                  </w:p>
                  <w:p w:rsidR="0080324C" w:rsidRDefault="005C5AE4" w:rsidP="00FF1341">
                    <w:pPr>
                      <w:pStyle w:val="ResumeText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472017531"/>
                  <w:placeholder>
                    <w:docPart w:val="DAFD6BE5ACDB4FEDBA5A12796A486917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B40E6F" w:rsidRDefault="0080324C" w:rsidP="0080324C">
                    <w:pPr>
                      <w:pStyle w:val="Heading2"/>
                    </w:pPr>
                    <w:r>
                      <w:t xml:space="preserve">Gp Project on classification </w:t>
                    </w:r>
                    <w:r w:rsidR="001B0963">
                      <w:t>of age and gender from dorsalhand veins pattern</w:t>
                    </w:r>
                  </w:p>
                </w:sdtContent>
              </w:sdt>
            </w:sdtContent>
          </w:sdt>
        </w:tc>
      </w:tr>
      <w:tr w:rsidR="00BA4B8B" w:rsidRPr="001B74F0" w:rsidTr="00BA4B8B">
        <w:tc>
          <w:tcPr>
            <w:tcW w:w="1778" w:type="dxa"/>
          </w:tcPr>
          <w:p w:rsidR="00BA4B8B" w:rsidRDefault="00BA4B8B" w:rsidP="009A418A">
            <w:pPr>
              <w:pStyle w:val="Heading1"/>
            </w:pPr>
            <w:r>
              <w:lastRenderedPageBreak/>
              <w:t>Education &amp; Certificates</w:t>
            </w:r>
          </w:p>
        </w:tc>
        <w:tc>
          <w:tcPr>
            <w:tcW w:w="472" w:type="dxa"/>
          </w:tcPr>
          <w:p w:rsidR="00BA4B8B" w:rsidRDefault="00BA4B8B" w:rsidP="009A418A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7C2844C98BBD40C4B7A8A4C5D09B44BB"/>
                  </w:placeholder>
                  <w15:repeatingSectionItem/>
                </w:sdtPr>
                <w:sdtEndPr/>
                <w:sdtContent>
                  <w:p w:rsidR="00115644" w:rsidRPr="006175F1" w:rsidRDefault="006175F1" w:rsidP="006175F1">
                    <w:pPr>
                      <w:pStyle w:val="Heading2"/>
                      <w:rPr>
                        <w:sz w:val="22"/>
                        <w:szCs w:val="22"/>
                      </w:rPr>
                    </w:pPr>
                    <w:r w:rsidRPr="006175F1">
                      <w:rPr>
                        <w:rFonts w:asciiTheme="minorHAnsi" w:eastAsiaTheme="minorEastAsia" w:hAnsiTheme="minorHAnsi" w:cstheme="minorBidi"/>
                        <w:caps w:val="0"/>
                        <w:color w:val="595959" w:themeColor="text1" w:themeTint="A6"/>
                        <w:sz w:val="22"/>
                        <w:szCs w:val="22"/>
                        <w14:ligatures w14:val="none"/>
                      </w:rPr>
                      <w:t>Foundation Certificate in Management from American University in Cairo (AUC)</w:t>
                    </w:r>
                    <w:r w:rsidR="00BA4B8B" w:rsidRPr="006175F1">
                      <w:rPr>
                        <w:sz w:val="22"/>
                        <w:szCs w:val="22"/>
                      </w:rPr>
                      <w:t>.</w:t>
                    </w:r>
                    <w:r w:rsidR="003B37A7" w:rsidRPr="006175F1">
                      <w:rPr>
                        <w:sz w:val="22"/>
                        <w:szCs w:val="22"/>
                      </w:rPr>
                      <w:t xml:space="preserve"> (2016</w:t>
                    </w:r>
                    <w:r w:rsidR="00BA4B8B" w:rsidRPr="006175F1">
                      <w:rPr>
                        <w:sz w:val="22"/>
                        <w:szCs w:val="22"/>
                      </w:rPr>
                      <w:t>)</w:t>
                    </w:r>
                  </w:p>
                  <w:p w:rsidR="00BA4B8B" w:rsidRPr="00115644" w:rsidRDefault="005C5AE4" w:rsidP="00115644"/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caps w:val="0"/>
                    <w:color w:val="595959" w:themeColor="text1" w:themeTint="A6"/>
                    <w:sz w:val="22"/>
                    <w:szCs w:val="22"/>
                    <w14:ligatures w14:val="none"/>
                  </w:rPr>
                  <w:id w:val="-752270604"/>
                  <w:placeholder>
                    <w:docPart w:val="3B3BDB98619642F5B3876A8BD2E973AD"/>
                  </w:placeholder>
                  <w15:repeatingSectionItem/>
                </w:sdtPr>
                <w:sdtEndPr>
                  <w:rPr>
                    <w:b w:val="0"/>
                    <w:bCs w:val="0"/>
                    <w:sz w:val="20"/>
                    <w:szCs w:val="20"/>
                  </w:rPr>
                </w:sdtEndPr>
                <w:sdtContent>
                  <w:p w:rsidR="006175F1" w:rsidRDefault="006175F1" w:rsidP="00BA4B8B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caps w:val="0"/>
                        <w:color w:val="595959" w:themeColor="text1" w:themeTint="A6"/>
                        <w:sz w:val="22"/>
                        <w:szCs w:val="22"/>
                        <w14:ligatures w14:val="none"/>
                      </w:rPr>
                    </w:pPr>
                    <w:r w:rsidRPr="006175F1">
                      <w:rPr>
                        <w:rFonts w:asciiTheme="minorHAnsi" w:eastAsiaTheme="minorEastAsia" w:hAnsiTheme="minorHAnsi" w:cstheme="minorBidi"/>
                        <w:caps w:val="0"/>
                        <w:color w:val="595959" w:themeColor="text1" w:themeTint="A6"/>
                        <w:sz w:val="22"/>
                        <w:szCs w:val="22"/>
                        <w14:ligatures w14:val="none"/>
                      </w:rPr>
                      <w:t>Bachelor degree in systems and biomedical engineering from Cairo University.</w:t>
                    </w:r>
                  </w:p>
                  <w:p w:rsidR="00115644" w:rsidRPr="006175F1" w:rsidRDefault="0080324C" w:rsidP="00BA4B8B">
                    <w:pPr>
                      <w:pStyle w:val="Heading2"/>
                      <w:rPr>
                        <w:sz w:val="22"/>
                        <w:szCs w:val="22"/>
                      </w:rPr>
                    </w:pPr>
                    <w:r w:rsidRPr="006175F1">
                      <w:rPr>
                        <w:sz w:val="22"/>
                        <w:szCs w:val="22"/>
                      </w:rPr>
                      <w:t>(2018)</w:t>
                    </w:r>
                  </w:p>
                  <w:p w:rsidR="0080324C" w:rsidRPr="00115644" w:rsidRDefault="005C5AE4" w:rsidP="00115644"/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23390931"/>
                  <w:placeholder>
                    <w:docPart w:val="7C2844C98BBD40C4B7A8A4C5D09B44BB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6175F1" w:rsidRDefault="006175F1" w:rsidP="00BA4B8B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caps w:val="0"/>
                        <w:color w:val="595959" w:themeColor="text1" w:themeTint="A6"/>
                        <w:sz w:val="22"/>
                        <w:szCs w:val="22"/>
                        <w14:ligatures w14:val="none"/>
                      </w:rPr>
                    </w:pPr>
                    <w:r w:rsidRPr="006175F1">
                      <w:rPr>
                        <w:rFonts w:asciiTheme="minorHAnsi" w:eastAsiaTheme="minorEastAsia" w:hAnsiTheme="minorHAnsi" w:cstheme="minorBidi"/>
                        <w:caps w:val="0"/>
                        <w:color w:val="595959" w:themeColor="text1" w:themeTint="A6"/>
                        <w:sz w:val="22"/>
                        <w:szCs w:val="22"/>
                        <w14:ligatures w14:val="none"/>
                      </w:rPr>
                      <w:t xml:space="preserve">Certificate of Completion from Epsilon Institute as Certified Machine Learning Specialist. </w:t>
                    </w:r>
                  </w:p>
                  <w:p w:rsidR="00BA4B8B" w:rsidRPr="001B74F0" w:rsidRDefault="00BA4B8B" w:rsidP="00BA4B8B">
                    <w:pPr>
                      <w:pStyle w:val="Heading2"/>
                    </w:pPr>
                    <w:r w:rsidRPr="006175F1">
                      <w:rPr>
                        <w:sz w:val="22"/>
                        <w:szCs w:val="22"/>
                      </w:rPr>
                      <w:t>(2020)</w:t>
                    </w:r>
                  </w:p>
                </w:sdtContent>
              </w:sdt>
            </w:sdtContent>
          </w:sdt>
        </w:tc>
      </w:tr>
    </w:tbl>
    <w:p w:rsidR="00BA56D5" w:rsidRDefault="00BA56D5" w:rsidP="00BA4B8B">
      <w:pPr>
        <w:tabs>
          <w:tab w:val="left" w:pos="4530"/>
        </w:tabs>
      </w:pPr>
    </w:p>
    <w:sectPr w:rsidR="00BA56D5">
      <w:footerReference w:type="default" r:id="rId18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AE4" w:rsidRDefault="005C5AE4">
      <w:pPr>
        <w:spacing w:before="0" w:after="0" w:line="240" w:lineRule="auto"/>
      </w:pPr>
      <w:r>
        <w:separator/>
      </w:r>
    </w:p>
  </w:endnote>
  <w:endnote w:type="continuationSeparator" w:id="0">
    <w:p w:rsidR="005C5AE4" w:rsidRDefault="005C5AE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"/>
      <w:tblW w:w="0" w:type="auto"/>
      <w:tblLook w:val="04A0" w:firstRow="1" w:lastRow="0" w:firstColumn="1" w:lastColumn="0" w:noHBand="0" w:noVBand="1"/>
      <w:tblDescription w:val="Footer table"/>
    </w:tblPr>
    <w:tblGrid>
      <w:gridCol w:w="5034"/>
      <w:gridCol w:w="5046"/>
    </w:tblGrid>
    <w:tr w:rsidR="00BA56D5" w:rsidTr="000766D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48" w:type="dxa"/>
        </w:tcPr>
        <w:p w:rsidR="00BA56D5" w:rsidRDefault="008F7017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175F1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7BB8CEC9076942B28D62A910B7F35F4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BA56D5" w:rsidRDefault="00F52C13">
              <w:pPr>
                <w:pStyle w:val="Footer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pPr>
              <w:r>
                <w:t xml:space="preserve">Amr Mohamed </w:t>
              </w:r>
              <w:proofErr w:type="spellStart"/>
              <w:r>
                <w:t>Ashour</w:t>
              </w:r>
              <w:proofErr w:type="spellEnd"/>
            </w:p>
          </w:tc>
        </w:sdtContent>
      </w:sdt>
    </w:tr>
  </w:tbl>
  <w:p w:rsidR="00BA56D5" w:rsidRDefault="00BA56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AE4" w:rsidRDefault="005C5AE4">
      <w:pPr>
        <w:spacing w:before="0" w:after="0" w:line="240" w:lineRule="auto"/>
      </w:pPr>
      <w:r>
        <w:separator/>
      </w:r>
    </w:p>
  </w:footnote>
  <w:footnote w:type="continuationSeparator" w:id="0">
    <w:p w:rsidR="005C5AE4" w:rsidRDefault="005C5AE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C13"/>
    <w:rsid w:val="000766D2"/>
    <w:rsid w:val="00115644"/>
    <w:rsid w:val="001B0963"/>
    <w:rsid w:val="001B74F0"/>
    <w:rsid w:val="002717FD"/>
    <w:rsid w:val="003709CB"/>
    <w:rsid w:val="003B37A7"/>
    <w:rsid w:val="003E2C5F"/>
    <w:rsid w:val="00402F8F"/>
    <w:rsid w:val="0041385B"/>
    <w:rsid w:val="005A1B70"/>
    <w:rsid w:val="005C5AE4"/>
    <w:rsid w:val="005D15C0"/>
    <w:rsid w:val="006175F1"/>
    <w:rsid w:val="00663061"/>
    <w:rsid w:val="006C19AC"/>
    <w:rsid w:val="006F0F86"/>
    <w:rsid w:val="0080324C"/>
    <w:rsid w:val="008F7017"/>
    <w:rsid w:val="00957E76"/>
    <w:rsid w:val="00B36B9C"/>
    <w:rsid w:val="00B40E6F"/>
    <w:rsid w:val="00BA40DA"/>
    <w:rsid w:val="00BA4B8B"/>
    <w:rsid w:val="00BA56D5"/>
    <w:rsid w:val="00C40952"/>
    <w:rsid w:val="00F14AD8"/>
    <w:rsid w:val="00F52C13"/>
    <w:rsid w:val="00FF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2C770"/>
  <w15:chartTrackingRefBased/>
  <w15:docId w15:val="{CE20A127-D13E-4C30-BC31-D2803621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6D2"/>
    <w:rPr>
      <w:kern w:val="20"/>
    </w:rPr>
  </w:style>
  <w:style w:type="paragraph" w:styleId="Heading1">
    <w:name w:val="heading 1"/>
    <w:basedOn w:val="Normal"/>
    <w:next w:val="Normal"/>
    <w:unhideWhenUsed/>
    <w:qFormat/>
    <w:rsid w:val="000766D2"/>
    <w:pPr>
      <w:jc w:val="right"/>
      <w:outlineLvl w:val="0"/>
    </w:pPr>
    <w:rPr>
      <w:rFonts w:asciiTheme="majorHAnsi" w:eastAsiaTheme="majorEastAsia" w:hAnsiTheme="majorHAnsi" w:cstheme="majorBidi"/>
      <w:caps/>
      <w:color w:val="306785" w:themeColor="accent1" w:themeShade="BF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sid w:val="000766D2"/>
    <w:rPr>
      <w:color w:val="306785" w:themeColor="accent1" w:themeShade="BF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0766D2"/>
    <w:pPr>
      <w:pBdr>
        <w:top w:val="single" w:sz="4" w:space="4" w:color="306785" w:themeColor="accent1" w:themeShade="BF"/>
        <w:left w:val="single" w:sz="4" w:space="6" w:color="306785" w:themeColor="accent1" w:themeShade="BF"/>
        <w:bottom w:val="single" w:sz="4" w:space="4" w:color="306785" w:themeColor="accent1" w:themeShade="BF"/>
        <w:right w:val="single" w:sz="4" w:space="6" w:color="306785" w:themeColor="accent1" w:themeShade="BF"/>
      </w:pBdr>
      <w:shd w:val="clear" w:color="auto" w:fill="306785" w:themeFill="accent1" w:themeFillShade="BF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table" w:styleId="PlainTable4">
    <w:name w:val="Plain Table 4"/>
    <w:basedOn w:val="TableNormal"/>
    <w:uiPriority w:val="43"/>
    <w:rsid w:val="000766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F52C1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6B9C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Amro27/Simple-Projects/tree/master/Logistic%20Regression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mro27/Simple-Projects/tree/master/Support%20Vector%20Machines" TargetMode="External"/><Relationship Id="rId17" Type="http://schemas.openxmlformats.org/officeDocument/2006/relationships/hyperlink" Target="https://github.com/Amro27/Simple-Projects/tree/master/Principal%20Component%20Analysi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mro27/Simple-Projects/tree/master/K%20Means%20Clustering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mro27/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Amro27/Simple-Projects/tree/master/Decision%20Trees%20and%20Random%20Forests" TargetMode="External"/><Relationship Id="rId10" Type="http://schemas.openxmlformats.org/officeDocument/2006/relationships/hyperlink" Target="https://www.linkedin.com/in/amr-ashour/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github.com/Amro27/Simple-Projects/tree/master/Linear%20Regressi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r%20Ashour\AppData\Roaming\Microsoft\Templates\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474442895D4723BD30422CAEB61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035FD-4C77-4747-A9B0-E3F89F899B5E}"/>
      </w:docPartPr>
      <w:docPartBody>
        <w:p w:rsidR="00ED4F43" w:rsidRDefault="003B2920">
          <w:pPr>
            <w:pStyle w:val="1C474442895D4723BD30422CAEB61078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63F8EEB140CC41489532DF66E6888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4071F-EDE4-4B01-AE57-439406286E54}"/>
      </w:docPartPr>
      <w:docPartBody>
        <w:p w:rsidR="00ED4F43" w:rsidRDefault="003B2920">
          <w:pPr>
            <w:pStyle w:val="63F8EEB140CC41489532DF66E68889AB"/>
          </w:pPr>
          <w:r>
            <w:t>[Professional or technical skills]</w:t>
          </w:r>
        </w:p>
      </w:docPartBody>
    </w:docPart>
    <w:docPart>
      <w:docPartPr>
        <w:name w:val="7BB8CEC9076942B28D62A910B7F35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EAC34-37CD-43D0-B190-D18E7484141B}"/>
      </w:docPartPr>
      <w:docPartBody>
        <w:p w:rsidR="00ED4F43" w:rsidRDefault="003B2920">
          <w:pPr>
            <w:pStyle w:val="7BB8CEC9076942B28D62A910B7F35F44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0B290B9B71AF4C5B815C5610D6545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311AC-F4D9-43D6-9BD1-4C0713FAFA80}"/>
      </w:docPartPr>
      <w:docPartBody>
        <w:p w:rsidR="00ED4F43" w:rsidRDefault="00DA2231" w:rsidP="00DA2231">
          <w:pPr>
            <w:pStyle w:val="0B290B9B71AF4C5B815C5610D654573A"/>
          </w:pPr>
          <w:r>
            <w:t>[Professional or technical skills]</w:t>
          </w:r>
        </w:p>
      </w:docPartBody>
    </w:docPart>
    <w:docPart>
      <w:docPartPr>
        <w:name w:val="1155E8D578144E1CA538B73DF9D94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923C7-FFA1-4DA9-BAA5-6037130552DA}"/>
      </w:docPartPr>
      <w:docPartBody>
        <w:p w:rsidR="00ED4F43" w:rsidRDefault="00DA2231" w:rsidP="00DA2231">
          <w:pPr>
            <w:pStyle w:val="1155E8D578144E1CA538B73DF9D94128"/>
          </w:pPr>
          <w:r>
            <w:t>[Professional or technical skills]</w:t>
          </w:r>
        </w:p>
      </w:docPartBody>
    </w:docPart>
    <w:docPart>
      <w:docPartPr>
        <w:name w:val="A426C6A99C854A55B86720F060137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847F1-5C85-43AC-A542-797F3CE957A7}"/>
      </w:docPartPr>
      <w:docPartBody>
        <w:p w:rsidR="00ED4F43" w:rsidRDefault="00DA2231" w:rsidP="00DA2231">
          <w:pPr>
            <w:pStyle w:val="A426C6A99C854A55B86720F060137054"/>
          </w:pPr>
          <w:r>
            <w:t>[Professional or technical skills]</w:t>
          </w:r>
        </w:p>
      </w:docPartBody>
    </w:docPart>
    <w:docPart>
      <w:docPartPr>
        <w:name w:val="ADBCA3E6EF94433FADEDEDC230271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C5F77-215E-455C-963B-382A578182B6}"/>
      </w:docPartPr>
      <w:docPartBody>
        <w:p w:rsidR="00ED4F43" w:rsidRDefault="00DA2231" w:rsidP="00DA2231">
          <w:pPr>
            <w:pStyle w:val="ADBCA3E6EF94433FADEDEDC230271146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614CCDFCF696474E918CCF9B8B7C8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0B795-6631-4A8D-B238-09E063DFCD5D}"/>
      </w:docPartPr>
      <w:docPartBody>
        <w:p w:rsidR="00ED4F43" w:rsidRDefault="00DA2231" w:rsidP="00DA2231">
          <w:pPr>
            <w:pStyle w:val="614CCDFCF696474E918CCF9B8B7C8717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CBB411453C7D4AF99278F62DC1533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B5BD2-76AE-4392-AA5D-E952C718854F}"/>
      </w:docPartPr>
      <w:docPartBody>
        <w:p w:rsidR="00ED4F43" w:rsidRDefault="00DA2231" w:rsidP="00DA2231">
          <w:pPr>
            <w:pStyle w:val="CBB411453C7D4AF99278F62DC15332D9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9F986E22003A4685910F410C8AEEF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8EFA0-7600-47E7-956B-9810987F59EA}"/>
      </w:docPartPr>
      <w:docPartBody>
        <w:p w:rsidR="00ED4F43" w:rsidRDefault="00DA2231" w:rsidP="00DA2231">
          <w:pPr>
            <w:pStyle w:val="9F986E22003A4685910F410C8AEEF1A6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78A69D6D72FF4A929464915F08BC1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1451C-1EC0-4469-9870-C60BAD6C4C18}"/>
      </w:docPartPr>
      <w:docPartBody>
        <w:p w:rsidR="00ED4F43" w:rsidRDefault="00DA2231" w:rsidP="00DA2231">
          <w:pPr>
            <w:pStyle w:val="78A69D6D72FF4A929464915F08BC16D3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7C2844C98BBD40C4B7A8A4C5D09B4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E27B3-C8D5-4F9E-932B-0DB8B0C59E5F}"/>
      </w:docPartPr>
      <w:docPartBody>
        <w:p w:rsidR="00EA0DCF" w:rsidRDefault="00ED4F43" w:rsidP="00ED4F43">
          <w:pPr>
            <w:pStyle w:val="7C2844C98BBD40C4B7A8A4C5D09B44B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AFD6BE5ACDB4FEDBA5A12796A486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95DDE-482D-4EE5-B61D-95362BE36AF6}"/>
      </w:docPartPr>
      <w:docPartBody>
        <w:p w:rsidR="00EA0DCF" w:rsidRDefault="00ED4F43" w:rsidP="00ED4F43">
          <w:pPr>
            <w:pStyle w:val="DAFD6BE5ACDB4FEDBA5A12796A486917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3B3BDB98619642F5B3876A8BD2E97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7CD6A-FE39-442F-B016-BE35ADBD8FDB}"/>
      </w:docPartPr>
      <w:docPartBody>
        <w:p w:rsidR="00EA0DCF" w:rsidRDefault="00ED4F43" w:rsidP="00ED4F43">
          <w:pPr>
            <w:pStyle w:val="3B3BDB98619642F5B3876A8BD2E973A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36CD98221B14C4596B663E1B8384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F16AA-867E-4748-9514-B6550E798EA1}"/>
      </w:docPartPr>
      <w:docPartBody>
        <w:p w:rsidR="00EA0DCF" w:rsidRDefault="00ED4F43" w:rsidP="00ED4F43">
          <w:pPr>
            <w:pStyle w:val="736CD98221B14C4596B663E1B8384C93"/>
          </w:pPr>
          <w:r>
            <w:t>[Professional or technical skills]</w:t>
          </w:r>
        </w:p>
      </w:docPartBody>
    </w:docPart>
    <w:docPart>
      <w:docPartPr>
        <w:name w:val="DEA8061096D74C2AABE24BBDA569A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41824-A084-4034-9239-28F7D3CB825C}"/>
      </w:docPartPr>
      <w:docPartBody>
        <w:p w:rsidR="00EA0DCF" w:rsidRDefault="00ED4F43" w:rsidP="00ED4F43">
          <w:pPr>
            <w:pStyle w:val="DEA8061096D74C2AABE24BBDA569A7B1"/>
          </w:pPr>
          <w:r>
            <w:t>[Professional or technical skills]</w:t>
          </w:r>
        </w:p>
      </w:docPartBody>
    </w:docPart>
    <w:docPart>
      <w:docPartPr>
        <w:name w:val="314FDBE58B25403EA1011725B8E69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164F4-E8E8-40DA-9884-596276AC703D}"/>
      </w:docPartPr>
      <w:docPartBody>
        <w:p w:rsidR="00EA0DCF" w:rsidRDefault="00ED4F43" w:rsidP="00ED4F43">
          <w:pPr>
            <w:pStyle w:val="314FDBE58B25403EA1011725B8E694D6"/>
          </w:pPr>
          <w:r>
            <w:t>[Professional or technical skills]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31"/>
    <w:rsid w:val="002604CC"/>
    <w:rsid w:val="003B2920"/>
    <w:rsid w:val="003E27EE"/>
    <w:rsid w:val="005015E3"/>
    <w:rsid w:val="00CC4C33"/>
    <w:rsid w:val="00DA2231"/>
    <w:rsid w:val="00EA0DCF"/>
    <w:rsid w:val="00ED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21D9070C384103A4E8E0E1892B38BB">
    <w:name w:val="4521D9070C384103A4E8E0E1892B38BB"/>
  </w:style>
  <w:style w:type="paragraph" w:customStyle="1" w:styleId="45F764FEA04245658F9C7202B8A0276A">
    <w:name w:val="45F764FEA04245658F9C7202B8A0276A"/>
  </w:style>
  <w:style w:type="paragraph" w:customStyle="1" w:styleId="8835B3D21E004AE3BD04C4921DFDD325">
    <w:name w:val="8835B3D21E004AE3BD04C4921DFDD325"/>
  </w:style>
  <w:style w:type="paragraph" w:customStyle="1" w:styleId="E9818E3527AB41E69A2F5D62F7BBA998">
    <w:name w:val="E9818E3527AB41E69A2F5D62F7BBA998"/>
  </w:style>
  <w:style w:type="character" w:styleId="Emphasis">
    <w:name w:val="Emphasis"/>
    <w:basedOn w:val="DefaultParagraphFont"/>
    <w:unhideWhenUsed/>
    <w:qFormat/>
    <w:rPr>
      <w:color w:val="5B9BD5" w:themeColor="accent1"/>
    </w:rPr>
  </w:style>
  <w:style w:type="paragraph" w:customStyle="1" w:styleId="D5B804B6CABA41E6A3A7D23E1BBD095E">
    <w:name w:val="D5B804B6CABA41E6A3A7D23E1BBD095E"/>
  </w:style>
  <w:style w:type="character" w:styleId="PlaceholderText">
    <w:name w:val="Placeholder Text"/>
    <w:basedOn w:val="DefaultParagraphFont"/>
    <w:uiPriority w:val="99"/>
    <w:semiHidden/>
    <w:rsid w:val="005015E3"/>
    <w:rPr>
      <w:color w:val="808080"/>
    </w:rPr>
  </w:style>
  <w:style w:type="paragraph" w:customStyle="1" w:styleId="1C474442895D4723BD30422CAEB61078">
    <w:name w:val="1C474442895D4723BD30422CAEB61078"/>
  </w:style>
  <w:style w:type="paragraph" w:customStyle="1" w:styleId="2BFA9E8BFC08477E9D077DA9676E8025">
    <w:name w:val="2BFA9E8BFC08477E9D077DA9676E8025"/>
  </w:style>
  <w:style w:type="paragraph" w:customStyle="1" w:styleId="D0CD34DA4EAA43AEB5E5DE84013E6C89">
    <w:name w:val="D0CD34DA4EAA43AEB5E5DE84013E6C89"/>
  </w:style>
  <w:style w:type="paragraph" w:customStyle="1" w:styleId="A850BA97AFA249B2859A91ED0B6C8FED">
    <w:name w:val="A850BA97AFA249B2859A91ED0B6C8FED"/>
  </w:style>
  <w:style w:type="paragraph" w:customStyle="1" w:styleId="699BC521795843199F133A6A24039997">
    <w:name w:val="699BC521795843199F133A6A24039997"/>
  </w:style>
  <w:style w:type="paragraph" w:customStyle="1" w:styleId="63F8EEB140CC41489532DF66E68889AB">
    <w:name w:val="63F8EEB140CC41489532DF66E68889AB"/>
  </w:style>
  <w:style w:type="paragraph" w:customStyle="1" w:styleId="6A2E3C3C9DAE45A3849315628C5B2004">
    <w:name w:val="6A2E3C3C9DAE45A3849315628C5B2004"/>
  </w:style>
  <w:style w:type="paragraph" w:customStyle="1" w:styleId="70940C84DC2B4389A6B932951B03358B">
    <w:name w:val="70940C84DC2B4389A6B932951B03358B"/>
  </w:style>
  <w:style w:type="paragraph" w:customStyle="1" w:styleId="1ECB9CF7A7B14307B08B436110D2997E">
    <w:name w:val="1ECB9CF7A7B14307B08B436110D2997E"/>
  </w:style>
  <w:style w:type="paragraph" w:customStyle="1" w:styleId="ECA2B0ADD6F5472AAEEC8FB6A6D48247">
    <w:name w:val="ECA2B0ADD6F5472AAEEC8FB6A6D48247"/>
  </w:style>
  <w:style w:type="paragraph" w:customStyle="1" w:styleId="7BB8CEC9076942B28D62A910B7F35F44">
    <w:name w:val="7BB8CEC9076942B28D62A910B7F35F44"/>
  </w:style>
  <w:style w:type="paragraph" w:customStyle="1" w:styleId="C241DCC68C6A4563BA122CFCB52704F3">
    <w:name w:val="C241DCC68C6A4563BA122CFCB52704F3"/>
  </w:style>
  <w:style w:type="paragraph" w:customStyle="1" w:styleId="F4248FBF8913446E88E6288F8F9015F9">
    <w:name w:val="F4248FBF8913446E88E6288F8F9015F9"/>
  </w:style>
  <w:style w:type="paragraph" w:customStyle="1" w:styleId="0FA283F1A036435084B93AD6E6DD42EE">
    <w:name w:val="0FA283F1A036435084B93AD6E6DD42EE"/>
  </w:style>
  <w:style w:type="paragraph" w:customStyle="1" w:styleId="72933A8F6C324F4D8050DC2DFAED4A22">
    <w:name w:val="72933A8F6C324F4D8050DC2DFAED4A22"/>
    <w:rsid w:val="00DA2231"/>
  </w:style>
  <w:style w:type="paragraph" w:customStyle="1" w:styleId="D19668544D4A4607A124D06F3AC49000">
    <w:name w:val="D19668544D4A4607A124D06F3AC49000"/>
    <w:rsid w:val="00DA2231"/>
  </w:style>
  <w:style w:type="paragraph" w:customStyle="1" w:styleId="0B290B9B71AF4C5B815C5610D654573A">
    <w:name w:val="0B290B9B71AF4C5B815C5610D654573A"/>
    <w:rsid w:val="00DA2231"/>
  </w:style>
  <w:style w:type="paragraph" w:customStyle="1" w:styleId="1155E8D578144E1CA538B73DF9D94128">
    <w:name w:val="1155E8D578144E1CA538B73DF9D94128"/>
    <w:rsid w:val="00DA2231"/>
  </w:style>
  <w:style w:type="paragraph" w:customStyle="1" w:styleId="A426C6A99C854A55B86720F060137054">
    <w:name w:val="A426C6A99C854A55B86720F060137054"/>
    <w:rsid w:val="00DA2231"/>
  </w:style>
  <w:style w:type="paragraph" w:customStyle="1" w:styleId="0A517171B52949D3918EBC12E4D3DD5D">
    <w:name w:val="0A517171B52949D3918EBC12E4D3DD5D"/>
    <w:rsid w:val="00DA2231"/>
  </w:style>
  <w:style w:type="paragraph" w:customStyle="1" w:styleId="6E689763C4484DAABCA52810AB8CAF68">
    <w:name w:val="6E689763C4484DAABCA52810AB8CAF68"/>
    <w:rsid w:val="00DA2231"/>
  </w:style>
  <w:style w:type="paragraph" w:customStyle="1" w:styleId="E645B8C4A7564777B5AA3D313EF959B2">
    <w:name w:val="E645B8C4A7564777B5AA3D313EF959B2"/>
    <w:rsid w:val="00DA2231"/>
  </w:style>
  <w:style w:type="paragraph" w:customStyle="1" w:styleId="BFA29D33AC724C2FB5DE3D07AEB811C4">
    <w:name w:val="BFA29D33AC724C2FB5DE3D07AEB811C4"/>
    <w:rsid w:val="00DA2231"/>
  </w:style>
  <w:style w:type="paragraph" w:customStyle="1" w:styleId="9145F2466BE4415F986FC9C437B7FCB1">
    <w:name w:val="9145F2466BE4415F986FC9C437B7FCB1"/>
    <w:rsid w:val="00DA2231"/>
  </w:style>
  <w:style w:type="paragraph" w:customStyle="1" w:styleId="9D1F32153405438E84D2B043710D5413">
    <w:name w:val="9D1F32153405438E84D2B043710D5413"/>
    <w:rsid w:val="00DA2231"/>
  </w:style>
  <w:style w:type="paragraph" w:customStyle="1" w:styleId="65E029F44E9F4FE6B72834B55128FB88">
    <w:name w:val="65E029F44E9F4FE6B72834B55128FB88"/>
    <w:rsid w:val="00DA2231"/>
  </w:style>
  <w:style w:type="paragraph" w:customStyle="1" w:styleId="D41F0AF98AAD40C7AA4A39D92A674D8E">
    <w:name w:val="D41F0AF98AAD40C7AA4A39D92A674D8E"/>
    <w:rsid w:val="00DA2231"/>
  </w:style>
  <w:style w:type="paragraph" w:customStyle="1" w:styleId="101E90B1746F436FBF67ECB808EFD512">
    <w:name w:val="101E90B1746F436FBF67ECB808EFD512"/>
    <w:rsid w:val="00DA2231"/>
  </w:style>
  <w:style w:type="paragraph" w:customStyle="1" w:styleId="D12A1B6C887944B69697D97C4CFD4F62">
    <w:name w:val="D12A1B6C887944B69697D97C4CFD4F62"/>
    <w:rsid w:val="00DA2231"/>
  </w:style>
  <w:style w:type="paragraph" w:customStyle="1" w:styleId="B6D20383BFF54473BEAE4697CFD90483">
    <w:name w:val="B6D20383BFF54473BEAE4697CFD90483"/>
    <w:rsid w:val="00DA2231"/>
  </w:style>
  <w:style w:type="paragraph" w:customStyle="1" w:styleId="ADBCA3E6EF94433FADEDEDC230271146">
    <w:name w:val="ADBCA3E6EF94433FADEDEDC230271146"/>
    <w:rsid w:val="00DA2231"/>
  </w:style>
  <w:style w:type="paragraph" w:customStyle="1" w:styleId="614CCDFCF696474E918CCF9B8B7C8717">
    <w:name w:val="614CCDFCF696474E918CCF9B8B7C8717"/>
    <w:rsid w:val="00DA2231"/>
  </w:style>
  <w:style w:type="paragraph" w:customStyle="1" w:styleId="CBB411453C7D4AF99278F62DC15332D9">
    <w:name w:val="CBB411453C7D4AF99278F62DC15332D9"/>
    <w:rsid w:val="00DA2231"/>
  </w:style>
  <w:style w:type="paragraph" w:customStyle="1" w:styleId="9F986E22003A4685910F410C8AEEF1A6">
    <w:name w:val="9F986E22003A4685910F410C8AEEF1A6"/>
    <w:rsid w:val="00DA2231"/>
  </w:style>
  <w:style w:type="paragraph" w:customStyle="1" w:styleId="78A69D6D72FF4A929464915F08BC16D3">
    <w:name w:val="78A69D6D72FF4A929464915F08BC16D3"/>
    <w:rsid w:val="00DA2231"/>
  </w:style>
  <w:style w:type="paragraph" w:customStyle="1" w:styleId="7C2844C98BBD40C4B7A8A4C5D09B44BB">
    <w:name w:val="7C2844C98BBD40C4B7A8A4C5D09B44BB"/>
    <w:rsid w:val="00ED4F43"/>
  </w:style>
  <w:style w:type="paragraph" w:customStyle="1" w:styleId="DAFD6BE5ACDB4FEDBA5A12796A486917">
    <w:name w:val="DAFD6BE5ACDB4FEDBA5A12796A486917"/>
    <w:rsid w:val="00ED4F43"/>
  </w:style>
  <w:style w:type="paragraph" w:customStyle="1" w:styleId="3B3BDB98619642F5B3876A8BD2E973AD">
    <w:name w:val="3B3BDB98619642F5B3876A8BD2E973AD"/>
    <w:rsid w:val="00ED4F43"/>
  </w:style>
  <w:style w:type="paragraph" w:customStyle="1" w:styleId="736CD98221B14C4596B663E1B8384C93">
    <w:name w:val="736CD98221B14C4596B663E1B8384C93"/>
    <w:rsid w:val="00ED4F43"/>
  </w:style>
  <w:style w:type="paragraph" w:customStyle="1" w:styleId="DEA8061096D74C2AABE24BBDA569A7B1">
    <w:name w:val="DEA8061096D74C2AABE24BBDA569A7B1"/>
    <w:rsid w:val="00ED4F43"/>
  </w:style>
  <w:style w:type="paragraph" w:customStyle="1" w:styleId="314FDBE58B25403EA1011725B8E694D6">
    <w:name w:val="314FDBE58B25403EA1011725B8E694D6"/>
    <w:rsid w:val="00ED4F43"/>
  </w:style>
  <w:style w:type="paragraph" w:customStyle="1" w:styleId="01C505EF6E964179803140B7F4DFA6B9">
    <w:name w:val="01C505EF6E964179803140B7F4DFA6B9"/>
    <w:rsid w:val="005015E3"/>
  </w:style>
  <w:style w:type="paragraph" w:customStyle="1" w:styleId="9982C0D2529C488182ED685C4A0F4E80">
    <w:name w:val="9982C0D2529C488182ED685C4A0F4E80"/>
    <w:rsid w:val="005015E3"/>
  </w:style>
  <w:style w:type="paragraph" w:customStyle="1" w:styleId="70669E1C96664328AD32A2723ED11C01">
    <w:name w:val="70669E1C96664328AD32A2723ED11C01"/>
    <w:rsid w:val="005015E3"/>
  </w:style>
  <w:style w:type="paragraph" w:customStyle="1" w:styleId="CFEFE2E4DCEB4B54AFE95EAE948C8B50">
    <w:name w:val="CFEFE2E4DCEB4B54AFE95EAE948C8B50"/>
    <w:rsid w:val="005015E3"/>
  </w:style>
  <w:style w:type="paragraph" w:customStyle="1" w:styleId="B2EE26A7200846808CDC33EC33A9B17A">
    <w:name w:val="B2EE26A7200846808CDC33EC33A9B17A"/>
    <w:rsid w:val="005015E3"/>
  </w:style>
  <w:style w:type="paragraph" w:customStyle="1" w:styleId="648A7024686242EEB520AE4EE04734C8">
    <w:name w:val="648A7024686242EEB520AE4EE04734C8"/>
    <w:rsid w:val="005015E3"/>
  </w:style>
  <w:style w:type="paragraph" w:customStyle="1" w:styleId="D989D12DC0454629867B3CF68E27F07E">
    <w:name w:val="D989D12DC0454629867B3CF68E27F07E"/>
    <w:rsid w:val="005015E3"/>
  </w:style>
  <w:style w:type="paragraph" w:customStyle="1" w:styleId="652E6108FE8E4D3DB6708E1A9438F37E">
    <w:name w:val="652E6108FE8E4D3DB6708E1A9438F37E"/>
    <w:rsid w:val="005015E3"/>
  </w:style>
  <w:style w:type="paragraph" w:customStyle="1" w:styleId="B2A518C636F5431EA471155C333A58E1">
    <w:name w:val="B2A518C636F5431EA471155C333A58E1"/>
    <w:rsid w:val="005015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</Template>
  <TotalTime>217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 Mohamed Ashour</dc:creator>
  <cp:lastModifiedBy>Windows User</cp:lastModifiedBy>
  <cp:revision>14</cp:revision>
  <dcterms:created xsi:type="dcterms:W3CDTF">2020-02-04T16:57:00Z</dcterms:created>
  <dcterms:modified xsi:type="dcterms:W3CDTF">2020-02-04T21:17:00Z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